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D5" w:rsidRPr="00D047E9" w:rsidRDefault="000077D5" w:rsidP="000077D5">
      <w:pPr>
        <w:pStyle w:val="Title"/>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School Master</w:t>
      </w:r>
      <w:r>
        <w:rPr>
          <w:rFonts w:ascii="Times New Roman" w:hAnsi="Times New Roman"/>
        </w:rPr>
        <w:fldChar w:fldCharType="end"/>
      </w:r>
    </w:p>
    <w:p w:rsidR="000077D5" w:rsidRPr="00D047E9" w:rsidRDefault="000077D5" w:rsidP="000077D5">
      <w:pPr>
        <w:pStyle w:val="Title"/>
        <w:jc w:val="right"/>
        <w:rPr>
          <w:rFonts w:ascii="Times New Roman" w:hAnsi="Times New Roman"/>
        </w:rPr>
      </w:pPr>
      <w:r>
        <w:rPr>
          <w:rFonts w:ascii="Times New Roman" w:hAnsi="Times New Roman"/>
        </w:rPr>
        <w:t>Use-C</w:t>
      </w:r>
      <w:r w:rsidRPr="00D047E9">
        <w:rPr>
          <w:rFonts w:ascii="Times New Roman" w:hAnsi="Times New Roman"/>
        </w:rPr>
        <w:t>ase Model</w:t>
      </w: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0077D5">
            <w:pPr>
              <w:pStyle w:val="Tabletext"/>
            </w:pPr>
            <w:r>
              <w:t>22/03/2017</w:t>
            </w:r>
          </w:p>
        </w:tc>
        <w:tc>
          <w:tcPr>
            <w:tcW w:w="1152" w:type="dxa"/>
          </w:tcPr>
          <w:p w:rsidR="008C4393" w:rsidRPr="00D047E9" w:rsidRDefault="000077D5">
            <w:pPr>
              <w:pStyle w:val="Tabletext"/>
            </w:pPr>
            <w:r>
              <w:t>1.0</w:t>
            </w:r>
          </w:p>
        </w:tc>
        <w:tc>
          <w:tcPr>
            <w:tcW w:w="3744" w:type="dxa"/>
          </w:tcPr>
          <w:p w:rsidR="008C4393" w:rsidRPr="00D047E9" w:rsidRDefault="000077D5">
            <w:pPr>
              <w:pStyle w:val="Tabletext"/>
            </w:pPr>
            <w:r>
              <w:t>Describe use-case diagram</w:t>
            </w:r>
          </w:p>
        </w:tc>
        <w:tc>
          <w:tcPr>
            <w:tcW w:w="2304" w:type="dxa"/>
          </w:tcPr>
          <w:p w:rsidR="008C4393" w:rsidRPr="00D047E9" w:rsidRDefault="000077D5">
            <w:pPr>
              <w:pStyle w:val="Tabletext"/>
            </w:pPr>
            <w:r>
              <w:t>Chis Razvan</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2532C8"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2532C8">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2532C8" w:rsidRDefault="00D047E9">
      <w:pPr>
        <w:pStyle w:val="TOC1"/>
        <w:tabs>
          <w:tab w:val="left" w:pos="432"/>
        </w:tabs>
        <w:rPr>
          <w:noProof/>
          <w:sz w:val="22"/>
          <w:szCs w:val="22"/>
        </w:rPr>
      </w:pPr>
      <w:r w:rsidRPr="00D047E9">
        <w:rPr>
          <w:noProof/>
        </w:rPr>
        <w:t>2.</w:t>
      </w:r>
      <w:r w:rsidRPr="002532C8">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2532C8">
        <w:lastRenderedPageBreak/>
        <w:fldChar w:fldCharType="begin"/>
      </w:r>
      <w:r w:rsidR="002532C8">
        <w:instrText xml:space="preserve">title  \* Mergeformat </w:instrText>
      </w:r>
      <w:r w:rsidR="002532C8">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2532C8">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0077D5" w:rsidRDefault="000077D5" w:rsidP="000077D5">
      <w:bookmarkStart w:id="5" w:name="_Toc254773291"/>
      <w:bookmarkEnd w:id="3"/>
      <w:bookmarkEnd w:id="4"/>
    </w:p>
    <w:p w:rsidR="000077D5" w:rsidRDefault="000077D5" w:rsidP="000077D5">
      <w:r w:rsidRPr="00E16218">
        <w:t>In the application there are several types of actors: the</w:t>
      </w:r>
      <w:r w:rsidRPr="00E16218">
        <w:rPr>
          <w:b/>
        </w:rPr>
        <w:t xml:space="preserve"> teacher</w:t>
      </w:r>
      <w:r w:rsidRPr="00E16218">
        <w:t xml:space="preserve"> who is able to see their own timetable, see </w:t>
      </w:r>
      <w:r>
        <w:t xml:space="preserve">students </w:t>
      </w:r>
      <w:r w:rsidRPr="00E16218">
        <w:t>situation, to assign grades t</w:t>
      </w:r>
      <w:r>
        <w:t>o students and complete scolar</w:t>
      </w:r>
      <w:r w:rsidRPr="00E16218">
        <w:t xml:space="preserve"> situation, the students, the material they teach, their </w:t>
      </w:r>
      <w:r w:rsidRPr="00E16218">
        <w:rPr>
          <w:b/>
        </w:rPr>
        <w:t>student</w:t>
      </w:r>
      <w:r w:rsidRPr="00E16218">
        <w:t xml:space="preserve"> may see the schedule and to see their school situation, </w:t>
      </w:r>
      <w:r w:rsidRPr="00E16218">
        <w:rPr>
          <w:b/>
        </w:rPr>
        <w:t>the parent</w:t>
      </w:r>
      <w:r w:rsidRPr="00E16218">
        <w:t xml:space="preserve"> has the opportunity to see their children's schedule and see their school situation, </w:t>
      </w:r>
      <w:r w:rsidRPr="00E16218">
        <w:rPr>
          <w:b/>
        </w:rPr>
        <w:t>administrator</w:t>
      </w:r>
      <w:r w:rsidRPr="00E16218">
        <w:t xml:space="preserve"> can do CRUD operations on students, teachers and classes, assigning students to class, teacher to class assignments and end situation school student at the end of the semester, the student's parent system automatically sends email when a student receives a grade or ending school situation.</w:t>
      </w:r>
    </w:p>
    <w:p w:rsidR="000077D5" w:rsidRDefault="000077D5" w:rsidP="000077D5">
      <w:pPr>
        <w:pStyle w:val="BodyText"/>
        <w:spacing w:line="240" w:lineRule="auto"/>
        <w:rPr>
          <w:b/>
        </w:rPr>
      </w:pPr>
    </w:p>
    <w:p w:rsidR="000077D5" w:rsidRDefault="000077D5" w:rsidP="000077D5">
      <w:pPr>
        <w:pStyle w:val="BodyText"/>
        <w:spacing w:line="240" w:lineRule="auto"/>
      </w:pPr>
      <w:r w:rsidRPr="00E16218">
        <w:rPr>
          <w:b/>
        </w:rPr>
        <w:t>I. Use cases</w:t>
      </w:r>
      <w:r>
        <w:t xml:space="preserve">: Assign grade to student </w:t>
      </w:r>
    </w:p>
    <w:p w:rsidR="000077D5" w:rsidRDefault="000077D5" w:rsidP="000077D5">
      <w:pPr>
        <w:pStyle w:val="BodyText"/>
        <w:spacing w:line="240" w:lineRule="auto"/>
      </w:pPr>
      <w:r w:rsidRPr="00E16218">
        <w:rPr>
          <w:b/>
        </w:rPr>
        <w:t>Level:</w:t>
      </w:r>
      <w:r>
        <w:t xml:space="preserve"> user-goal level </w:t>
      </w:r>
    </w:p>
    <w:p w:rsidR="000077D5" w:rsidRDefault="000077D5" w:rsidP="000077D5">
      <w:pPr>
        <w:pStyle w:val="BodyText"/>
        <w:spacing w:line="240" w:lineRule="auto"/>
      </w:pPr>
      <w:r w:rsidRPr="00E16218">
        <w:rPr>
          <w:b/>
        </w:rPr>
        <w:t>Primary actor:</w:t>
      </w:r>
      <w:r>
        <w:t xml:space="preserve"> teacher</w:t>
      </w:r>
    </w:p>
    <w:p w:rsidR="000077D5" w:rsidRPr="00E16218" w:rsidRDefault="000077D5" w:rsidP="000077D5">
      <w:pPr>
        <w:pStyle w:val="BodyText"/>
        <w:spacing w:line="240" w:lineRule="auto"/>
        <w:rPr>
          <w:b/>
        </w:rPr>
      </w:pPr>
      <w:r w:rsidRPr="00E16218">
        <w:rPr>
          <w:b/>
        </w:rPr>
        <w:t xml:space="preserve">Main success scenario: </w:t>
      </w:r>
    </w:p>
    <w:p w:rsidR="000077D5" w:rsidRDefault="000077D5" w:rsidP="000077D5">
      <w:pPr>
        <w:pStyle w:val="BodyText"/>
        <w:spacing w:line="240" w:lineRule="auto"/>
      </w:pPr>
      <w:r>
        <w:t>1. User select Assign grade</w:t>
      </w:r>
    </w:p>
    <w:p w:rsidR="000077D5" w:rsidRDefault="000077D5" w:rsidP="000077D5">
      <w:pPr>
        <w:pStyle w:val="BodyText"/>
        <w:spacing w:line="240" w:lineRule="auto"/>
      </w:pPr>
      <w:r>
        <w:t xml:space="preserve">2. The system will display a window with fields to be filled </w:t>
      </w:r>
    </w:p>
    <w:p w:rsidR="000077D5" w:rsidRDefault="000077D5" w:rsidP="000077D5">
      <w:pPr>
        <w:pStyle w:val="BodyText"/>
        <w:spacing w:line="240" w:lineRule="auto"/>
      </w:pPr>
      <w:r>
        <w:t>3. Teacher add the student's name and grade, and click the OK button</w:t>
      </w:r>
    </w:p>
    <w:p w:rsidR="000077D5" w:rsidRDefault="000077D5" w:rsidP="000077D5">
      <w:pPr>
        <w:pStyle w:val="BodyText"/>
        <w:spacing w:line="240" w:lineRule="auto"/>
      </w:pPr>
      <w:r>
        <w:t xml:space="preserve">4. The system saves the data, and displays a message to the success </w:t>
      </w:r>
    </w:p>
    <w:p w:rsidR="000077D5" w:rsidRDefault="000077D5" w:rsidP="000077D5">
      <w:pPr>
        <w:pStyle w:val="BodyText"/>
        <w:spacing w:line="240" w:lineRule="auto"/>
      </w:pPr>
    </w:p>
    <w:p w:rsidR="000077D5" w:rsidRPr="00E16218" w:rsidRDefault="000077D5" w:rsidP="000077D5">
      <w:pPr>
        <w:pStyle w:val="BodyText"/>
        <w:spacing w:line="240" w:lineRule="auto"/>
        <w:rPr>
          <w:b/>
        </w:rPr>
      </w:pPr>
      <w:r w:rsidRPr="00E16218">
        <w:rPr>
          <w:b/>
        </w:rPr>
        <w:t xml:space="preserve">Extensions: </w:t>
      </w:r>
    </w:p>
    <w:p w:rsidR="000077D5" w:rsidRDefault="000077D5" w:rsidP="000077D5">
      <w:pPr>
        <w:pStyle w:val="BodyText"/>
        <w:spacing w:line="240" w:lineRule="auto"/>
      </w:pPr>
      <w:r>
        <w:t xml:space="preserve">a) If the student is not found, display error message and redisplays the window in step 2 </w:t>
      </w:r>
    </w:p>
    <w:p w:rsidR="000077D5" w:rsidRDefault="000077D5" w:rsidP="000077D5">
      <w:pPr>
        <w:pStyle w:val="BodyText"/>
        <w:spacing w:line="240" w:lineRule="auto"/>
      </w:pPr>
      <w:r>
        <w:t>b) If the note entered is less than 1 and more than 10 displays the error message, and return to step 2</w:t>
      </w:r>
    </w:p>
    <w:p w:rsidR="000077D5" w:rsidRDefault="000077D5" w:rsidP="000077D5">
      <w:pPr>
        <w:pStyle w:val="BodyText"/>
        <w:spacing w:line="240" w:lineRule="auto"/>
      </w:pPr>
    </w:p>
    <w:p w:rsidR="000077D5" w:rsidRDefault="000077D5" w:rsidP="000077D5">
      <w:pPr>
        <w:pStyle w:val="BodyText"/>
        <w:spacing w:line="240" w:lineRule="auto"/>
      </w:pPr>
    </w:p>
    <w:p w:rsidR="000077D5" w:rsidRDefault="000077D5" w:rsidP="000077D5">
      <w:pPr>
        <w:pStyle w:val="BodyText"/>
        <w:spacing w:line="240" w:lineRule="auto"/>
      </w:pPr>
      <w:r w:rsidRPr="00E16218">
        <w:rPr>
          <w:b/>
        </w:rPr>
        <w:t>II. Use cases</w:t>
      </w:r>
      <w:r>
        <w:t xml:space="preserve">: Insert new student </w:t>
      </w:r>
    </w:p>
    <w:p w:rsidR="000077D5" w:rsidRDefault="000077D5" w:rsidP="000077D5">
      <w:pPr>
        <w:pStyle w:val="BodyText"/>
        <w:spacing w:line="240" w:lineRule="auto"/>
      </w:pPr>
      <w:r w:rsidRPr="00E16218">
        <w:rPr>
          <w:b/>
        </w:rPr>
        <w:t>Level:</w:t>
      </w:r>
      <w:r>
        <w:t xml:space="preserve"> user-goal level </w:t>
      </w:r>
    </w:p>
    <w:p w:rsidR="000077D5" w:rsidRDefault="000077D5" w:rsidP="000077D5">
      <w:pPr>
        <w:pStyle w:val="BodyText"/>
        <w:spacing w:line="240" w:lineRule="auto"/>
      </w:pPr>
      <w:r w:rsidRPr="00E16218">
        <w:rPr>
          <w:b/>
        </w:rPr>
        <w:t>Primary Actor:</w:t>
      </w:r>
      <w:r>
        <w:t xml:space="preserve"> Administrator </w:t>
      </w:r>
    </w:p>
    <w:p w:rsidR="000077D5" w:rsidRPr="00E16218" w:rsidRDefault="000077D5" w:rsidP="000077D5">
      <w:pPr>
        <w:pStyle w:val="BodyText"/>
        <w:spacing w:line="240" w:lineRule="auto"/>
        <w:rPr>
          <w:b/>
        </w:rPr>
      </w:pPr>
      <w:r w:rsidRPr="00E16218">
        <w:rPr>
          <w:b/>
        </w:rPr>
        <w:t xml:space="preserve">Main success scenario: </w:t>
      </w:r>
    </w:p>
    <w:p w:rsidR="000077D5" w:rsidRDefault="000077D5" w:rsidP="000077D5">
      <w:pPr>
        <w:pStyle w:val="BodyText"/>
        <w:spacing w:line="240" w:lineRule="auto"/>
      </w:pPr>
      <w:r>
        <w:t xml:space="preserve">1. The user selects New Student Introduction </w:t>
      </w:r>
    </w:p>
    <w:p w:rsidR="000077D5" w:rsidRDefault="000077D5" w:rsidP="000077D5">
      <w:pPr>
        <w:pStyle w:val="BodyText"/>
        <w:spacing w:line="240" w:lineRule="auto"/>
      </w:pPr>
      <w:r>
        <w:t xml:space="preserve">2. The system will display a window with fields to be filled </w:t>
      </w:r>
    </w:p>
    <w:p w:rsidR="000077D5" w:rsidRDefault="000077D5" w:rsidP="000077D5">
      <w:pPr>
        <w:pStyle w:val="BodyText"/>
        <w:spacing w:line="240" w:lineRule="auto"/>
      </w:pPr>
      <w:r>
        <w:t>3. Student data administrator completes and click the OK  button</w:t>
      </w:r>
    </w:p>
    <w:p w:rsidR="000077D5" w:rsidRDefault="000077D5" w:rsidP="000077D5">
      <w:pPr>
        <w:pStyle w:val="BodyText"/>
        <w:spacing w:line="240" w:lineRule="auto"/>
      </w:pPr>
      <w:r>
        <w:t xml:space="preserve">4. The system saves the data, and displays a message to the success </w:t>
      </w:r>
    </w:p>
    <w:p w:rsidR="000077D5" w:rsidRDefault="000077D5" w:rsidP="000077D5">
      <w:pPr>
        <w:pStyle w:val="BodyText"/>
        <w:spacing w:line="240" w:lineRule="auto"/>
      </w:pPr>
    </w:p>
    <w:p w:rsidR="000077D5" w:rsidRPr="00E16218" w:rsidRDefault="000077D5" w:rsidP="000077D5">
      <w:pPr>
        <w:pStyle w:val="BodyText"/>
        <w:spacing w:line="240" w:lineRule="auto"/>
        <w:rPr>
          <w:b/>
        </w:rPr>
      </w:pPr>
      <w:r w:rsidRPr="00E16218">
        <w:rPr>
          <w:b/>
        </w:rPr>
        <w:t xml:space="preserve">Extensions: </w:t>
      </w:r>
    </w:p>
    <w:p w:rsidR="000077D5" w:rsidRDefault="000077D5" w:rsidP="000077D5">
      <w:pPr>
        <w:pStyle w:val="BodyText"/>
        <w:spacing w:line="240" w:lineRule="auto"/>
      </w:pPr>
      <w:r>
        <w:t xml:space="preserve">a) If the student already exists in the database, it displays error message and redisplays the window in step2 </w:t>
      </w:r>
    </w:p>
    <w:p w:rsidR="000077D5" w:rsidRDefault="000077D5" w:rsidP="000077D5">
      <w:pPr>
        <w:pStyle w:val="BodyText"/>
        <w:spacing w:line="240" w:lineRule="auto"/>
      </w:pPr>
      <w:r>
        <w:t>b) If the format CNP or birth date, or else the system does not meet expectations, it is resumed from step 2</w:t>
      </w:r>
    </w:p>
    <w:p w:rsidR="000077D5" w:rsidRDefault="000077D5" w:rsidP="000077D5">
      <w:pPr>
        <w:pStyle w:val="BodyText"/>
        <w:spacing w:line="240" w:lineRule="auto"/>
      </w:pPr>
    </w:p>
    <w:p w:rsidR="000077D5" w:rsidRDefault="000077D5" w:rsidP="000077D5">
      <w:pPr>
        <w:pStyle w:val="BodyText"/>
        <w:spacing w:line="240" w:lineRule="auto"/>
      </w:pPr>
      <w:r w:rsidRPr="00E16218">
        <w:rPr>
          <w:b/>
        </w:rPr>
        <w:lastRenderedPageBreak/>
        <w:t>III. Use case:</w:t>
      </w:r>
      <w:r>
        <w:t xml:space="preserve"> Assign student to course</w:t>
      </w:r>
    </w:p>
    <w:p w:rsidR="000077D5" w:rsidRDefault="000077D5" w:rsidP="000077D5">
      <w:pPr>
        <w:pStyle w:val="BodyText"/>
        <w:spacing w:line="240" w:lineRule="auto"/>
      </w:pPr>
      <w:r w:rsidRPr="00E16218">
        <w:rPr>
          <w:b/>
        </w:rPr>
        <w:t>Level:</w:t>
      </w:r>
      <w:r>
        <w:t xml:space="preserve"> user-goal level </w:t>
      </w:r>
    </w:p>
    <w:p w:rsidR="000077D5" w:rsidRDefault="000077D5" w:rsidP="000077D5">
      <w:pPr>
        <w:pStyle w:val="BodyText"/>
        <w:spacing w:line="240" w:lineRule="auto"/>
      </w:pPr>
      <w:r w:rsidRPr="00E16218">
        <w:rPr>
          <w:b/>
        </w:rPr>
        <w:t>Primary Actor:</w:t>
      </w:r>
      <w:r>
        <w:t xml:space="preserve"> Administrator </w:t>
      </w:r>
    </w:p>
    <w:p w:rsidR="000077D5" w:rsidRPr="00E16218" w:rsidRDefault="000077D5" w:rsidP="000077D5">
      <w:pPr>
        <w:pStyle w:val="BodyText"/>
        <w:spacing w:line="240" w:lineRule="auto"/>
        <w:rPr>
          <w:b/>
        </w:rPr>
      </w:pPr>
      <w:r w:rsidRPr="00E16218">
        <w:rPr>
          <w:b/>
        </w:rPr>
        <w:t xml:space="preserve">Main success scenario: </w:t>
      </w:r>
    </w:p>
    <w:p w:rsidR="000077D5" w:rsidRDefault="000077D5" w:rsidP="000077D5">
      <w:pPr>
        <w:pStyle w:val="BodyText"/>
        <w:spacing w:line="240" w:lineRule="auto"/>
      </w:pPr>
      <w:r>
        <w:t xml:space="preserve">1. Assign user selects courses </w:t>
      </w:r>
    </w:p>
    <w:p w:rsidR="000077D5" w:rsidRDefault="000077D5" w:rsidP="000077D5">
      <w:pPr>
        <w:pStyle w:val="BodyText"/>
        <w:spacing w:line="240" w:lineRule="auto"/>
      </w:pPr>
      <w:r>
        <w:t xml:space="preserve">2. The system will display a window with fields to be filled </w:t>
      </w:r>
    </w:p>
    <w:p w:rsidR="000077D5" w:rsidRDefault="000077D5" w:rsidP="000077D5">
      <w:pPr>
        <w:pStyle w:val="BodyText"/>
        <w:spacing w:line="240" w:lineRule="auto"/>
      </w:pPr>
      <w:r>
        <w:t>3. Administrator add name / CNP student, course name, and click the OK button</w:t>
      </w:r>
    </w:p>
    <w:p w:rsidR="000077D5" w:rsidRDefault="000077D5" w:rsidP="000077D5">
      <w:pPr>
        <w:pStyle w:val="BodyText"/>
        <w:spacing w:line="240" w:lineRule="auto"/>
      </w:pPr>
      <w:r>
        <w:t xml:space="preserve">4. The system saves the data, and displays a message to the success </w:t>
      </w:r>
    </w:p>
    <w:p w:rsidR="000077D5" w:rsidRDefault="000077D5" w:rsidP="000077D5">
      <w:pPr>
        <w:pStyle w:val="BodyText"/>
        <w:spacing w:line="240" w:lineRule="auto"/>
      </w:pPr>
    </w:p>
    <w:p w:rsidR="000077D5" w:rsidRPr="00E16218" w:rsidRDefault="000077D5" w:rsidP="000077D5">
      <w:pPr>
        <w:pStyle w:val="BodyText"/>
        <w:spacing w:line="240" w:lineRule="auto"/>
        <w:rPr>
          <w:b/>
        </w:rPr>
      </w:pPr>
      <w:r w:rsidRPr="00E16218">
        <w:rPr>
          <w:b/>
        </w:rPr>
        <w:t xml:space="preserve">Extensions: </w:t>
      </w:r>
    </w:p>
    <w:p w:rsidR="000077D5" w:rsidRDefault="000077D5" w:rsidP="000077D5">
      <w:pPr>
        <w:pStyle w:val="BodyText"/>
        <w:spacing w:line="240" w:lineRule="auto"/>
      </w:pPr>
      <w:r>
        <w:t xml:space="preserve">a) If the student is already assigned to that course, it displays error message and redisplays the window in step 2 </w:t>
      </w:r>
    </w:p>
    <w:p w:rsidR="000077D5" w:rsidRDefault="000077D5" w:rsidP="000077D5">
      <w:pPr>
        <w:pStyle w:val="BodyText"/>
        <w:spacing w:line="240" w:lineRule="auto"/>
      </w:pPr>
      <w:r>
        <w:t xml:space="preserve">b) If the student does not exist in the database, the error message is displayed, it is resumed from step 2 </w:t>
      </w:r>
    </w:p>
    <w:p w:rsidR="000077D5" w:rsidRPr="00234E28" w:rsidRDefault="000077D5" w:rsidP="000077D5">
      <w:pPr>
        <w:pStyle w:val="BodyText"/>
        <w:spacing w:line="240" w:lineRule="auto"/>
        <w:ind w:left="0"/>
      </w:pPr>
      <w:r>
        <w:t xml:space="preserve">               c) If the course is not taught school printer displays the error message, it resumes from step 2</w:t>
      </w:r>
    </w:p>
    <w:p w:rsidR="000077D5" w:rsidRPr="00E16218" w:rsidRDefault="000077D5" w:rsidP="000077D5"/>
    <w:p w:rsidR="008C4393" w:rsidRPr="00D047E9" w:rsidRDefault="00D047E9">
      <w:pPr>
        <w:pStyle w:val="Heading1"/>
        <w:widowControl/>
        <w:rPr>
          <w:rFonts w:ascii="Times New Roman" w:hAnsi="Times New Roman"/>
        </w:rPr>
      </w:pPr>
      <w:r w:rsidRPr="00D047E9">
        <w:rPr>
          <w:rFonts w:ascii="Times New Roman" w:hAnsi="Times New Roman"/>
        </w:rPr>
        <w:t>UML Use-Case Diagrams</w:t>
      </w:r>
      <w:bookmarkEnd w:id="5"/>
    </w:p>
    <w:p w:rsidR="008C4393" w:rsidRPr="00D047E9" w:rsidRDefault="000077D5" w:rsidP="000077D5">
      <w:pPr>
        <w:pStyle w:val="InfoBlue"/>
      </w:pPr>
      <w:r w:rsidRPr="002679C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UseCaseTeacher" style="width:315.1pt;height:247.7pt;visibility:visible;mso-wrap-style:square">
            <v:imagedata r:id="rId9" o:title="UseCaseTeacher"/>
          </v:shape>
        </w:pict>
      </w:r>
      <w:r w:rsidRPr="002679C9">
        <w:rPr>
          <w:noProof/>
        </w:rPr>
        <w:lastRenderedPageBreak/>
        <w:pict>
          <v:shape id="Picture 2" o:spid="_x0000_i1026" type="#_x0000_t75" alt="Description: UseCaseStudent" style="width:254.95pt;height:180.35pt;visibility:visible;mso-wrap-style:square">
            <v:imagedata r:id="rId10" o:title="UseCaseStudent"/>
          </v:shape>
        </w:pict>
      </w:r>
      <w:r w:rsidRPr="002679C9">
        <w:rPr>
          <w:noProof/>
        </w:rPr>
        <w:pict>
          <v:shape id="Picture 3" o:spid="_x0000_i1027" type="#_x0000_t75" alt="Description: UseCaseParent" style="width:247.7pt;height:180.35pt;visibility:visible;mso-wrap-style:square">
            <v:imagedata r:id="rId11" o:title="UseCaseParent"/>
          </v:shape>
        </w:pict>
      </w:r>
      <w:r w:rsidRPr="002679C9">
        <w:rPr>
          <w:noProof/>
        </w:rPr>
        <w:lastRenderedPageBreak/>
        <w:pict>
          <v:shape id="Picture 4" o:spid="_x0000_i1028" type="#_x0000_t75" alt="Description: UseCaseAdmin" style="width:307.8pt;height:330.3pt;visibility:visible;mso-wrap-style:square">
            <v:imagedata r:id="rId12" o:title="UseCaseAdmin"/>
          </v:shape>
        </w:pict>
      </w:r>
      <w:bookmarkStart w:id="6" w:name="_GoBack"/>
      <w:bookmarkEnd w:id="6"/>
    </w:p>
    <w:sectPr w:rsidR="008C4393" w:rsidRPr="00D047E9" w:rsidSect="008C4393">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2C8" w:rsidRDefault="002532C8">
      <w:pPr>
        <w:spacing w:line="240" w:lineRule="auto"/>
      </w:pPr>
      <w:r>
        <w:separator/>
      </w:r>
    </w:p>
  </w:endnote>
  <w:endnote w:type="continuationSeparator" w:id="0">
    <w:p w:rsidR="002532C8" w:rsidRDefault="00253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rsidP="000077D5">
          <w:pPr>
            <w:jc w:val="center"/>
          </w:pPr>
          <w:r>
            <w:fldChar w:fldCharType="begin"/>
          </w:r>
          <w:r w:rsidR="00570E86">
            <w:instrText>symbol 211 \f "Symbol" \s 10</w:instrText>
          </w:r>
          <w:r>
            <w:fldChar w:fldCharType="separate"/>
          </w:r>
          <w:r w:rsidR="00570E86">
            <w:rPr>
              <w:rFonts w:ascii="Symbol" w:hAnsi="Symbol"/>
            </w:rPr>
            <w:t>Ó</w:t>
          </w:r>
          <w:r>
            <w:fldChar w:fldCharType="end"/>
          </w:r>
          <w:r w:rsidR="002532C8">
            <w:fldChar w:fldCharType="begin"/>
          </w:r>
          <w:r w:rsidR="002532C8">
            <w:instrText xml:space="preserve"> DOCPROPERTY "Company"  \* MERGEFORMAT </w:instrText>
          </w:r>
          <w:r w:rsidR="002532C8">
            <w:fldChar w:fldCharType="separate"/>
          </w:r>
          <w:r w:rsidR="000077D5">
            <w:t>Chis Razvan</w:t>
          </w:r>
          <w:r w:rsidR="002532C8">
            <w:fldChar w:fldCharType="end"/>
          </w:r>
          <w:r w:rsidR="00570E86">
            <w:t xml:space="preserve">, </w:t>
          </w:r>
          <w:r>
            <w:fldChar w:fldCharType="begin"/>
          </w:r>
          <w:r w:rsidR="00570E86">
            <w:instrText xml:space="preserve"> DATE \@ "yyyy" </w:instrText>
          </w:r>
          <w:r>
            <w:fldChar w:fldCharType="separate"/>
          </w:r>
          <w:r w:rsidR="000077D5">
            <w:rPr>
              <w:noProof/>
            </w:rPr>
            <w:t>2017</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0077D5">
            <w:rPr>
              <w:rStyle w:val="PageNumber"/>
              <w:noProof/>
            </w:rPr>
            <w:t>7</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2C8" w:rsidRDefault="002532C8">
      <w:pPr>
        <w:spacing w:line="240" w:lineRule="auto"/>
      </w:pPr>
      <w:r>
        <w:separator/>
      </w:r>
    </w:p>
  </w:footnote>
  <w:footnote w:type="continuationSeparator" w:id="0">
    <w:p w:rsidR="002532C8" w:rsidRDefault="002532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93" w:rsidRDefault="008C4393">
    <w:pPr>
      <w:rPr>
        <w:sz w:val="24"/>
      </w:rPr>
    </w:pPr>
  </w:p>
  <w:p w:rsidR="008C4393" w:rsidRDefault="008C4393">
    <w:pPr>
      <w:pBdr>
        <w:top w:val="single" w:sz="6" w:space="1" w:color="auto"/>
      </w:pBdr>
      <w:rPr>
        <w:sz w:val="24"/>
      </w:rPr>
    </w:pPr>
  </w:p>
  <w:p w:rsidR="008C4393" w:rsidRDefault="008C4393">
    <w:pPr>
      <w:pBdr>
        <w:bottom w:val="single" w:sz="6" w:space="1" w:color="auto"/>
      </w:pBdr>
      <w:jc w:val="right"/>
    </w:pPr>
  </w:p>
  <w:p w:rsidR="000077D5" w:rsidRDefault="000077D5" w:rsidP="000077D5">
    <w:pPr>
      <w:pBdr>
        <w:bottom w:val="single" w:sz="6" w:space="1" w:color="auto"/>
      </w:pBdr>
      <w:jc w:val="right"/>
    </w:pPr>
    <w:r>
      <w:fldChar w:fldCharType="begin"/>
    </w:r>
    <w:r>
      <w:instrText xml:space="preserve"> DOCPROPERTY "Company"  \* MERGEFORMAT </w:instrText>
    </w:r>
    <w:r>
      <w:fldChar w:fldCharType="separate"/>
    </w:r>
    <w:r>
      <w:rPr>
        <w:rFonts w:ascii="Arial" w:hAnsi="Arial"/>
        <w:b/>
        <w:sz w:val="36"/>
      </w:rPr>
      <w:t>&lt;Chis Razvan&gt;</w:t>
    </w:r>
    <w:r>
      <w:rPr>
        <w:rFonts w:ascii="Arial" w:hAnsi="Arial"/>
        <w:b/>
        <w:sz w:val="36"/>
      </w:rPr>
      <w:fldChar w:fldCharType="end"/>
    </w:r>
  </w:p>
  <w:p w:rsidR="000077D5" w:rsidRDefault="000077D5" w:rsidP="000077D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&lt;30233&gt;</w:t>
    </w:r>
    <w:r>
      <w:rPr>
        <w:rFonts w:ascii="Arial" w:hAnsi="Arial"/>
        <w:b/>
        <w:sz w:val="36"/>
      </w:rPr>
      <w:fldChar w:fldCharType="end"/>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0077D5" w:rsidP="000077D5">
          <w:r>
            <w:t>School Master</w:t>
          </w:r>
          <w:r>
            <w:t xml:space="preserve"> </w:t>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sidP="000077D5">
          <w:r>
            <w:t xml:space="preserve">  Date:  </w:t>
          </w:r>
          <w:r w:rsidR="000077D5">
            <w:t>22/03/2017</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077D5"/>
    <w:rsid w:val="0004741B"/>
    <w:rsid w:val="000916B9"/>
    <w:rsid w:val="002532C8"/>
    <w:rsid w:val="002D02EB"/>
    <w:rsid w:val="0056530F"/>
    <w:rsid w:val="00570E86"/>
    <w:rsid w:val="00664E4B"/>
    <w:rsid w:val="006C543D"/>
    <w:rsid w:val="008C4393"/>
    <w:rsid w:val="0090593F"/>
    <w:rsid w:val="00C709E3"/>
    <w:rsid w:val="00D047E9"/>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8</TotalTime>
  <Pages>7</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User</cp:lastModifiedBy>
  <cp:revision>5</cp:revision>
  <dcterms:created xsi:type="dcterms:W3CDTF">2010-02-24T09:14:00Z</dcterms:created>
  <dcterms:modified xsi:type="dcterms:W3CDTF">2017-03-22T20:40:00Z</dcterms:modified>
</cp:coreProperties>
</file>